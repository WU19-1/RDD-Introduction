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523ADA4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6C7A" w14:textId="7F7FF4E6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127F6B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1E785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127F6B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FEE5445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3F452E" wp14:editId="664DA3F1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E52BD5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E705" w14:textId="6245137C" w:rsidR="00A75B2A" w:rsidRDefault="00552DE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</w:t>
            </w:r>
            <w:r w:rsidR="00D855AE">
              <w:rPr>
                <w:rFonts w:ascii="Arial Narrow" w:hAnsi="Arial Narrow" w:cs="Tahoma"/>
                <w:sz w:val="36"/>
              </w:rPr>
              <w:t>6579</w:t>
            </w:r>
          </w:p>
          <w:p w14:paraId="03D6BFA4" w14:textId="4EF13013" w:rsidR="00235C36" w:rsidRPr="00876A58" w:rsidRDefault="00D855AE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</w:t>
            </w:r>
            <w:r w:rsidR="00C6149D">
              <w:rPr>
                <w:rFonts w:ascii="Arial Narrow" w:hAnsi="Arial Narrow" w:cs="Tahoma"/>
                <w:sz w:val="36"/>
              </w:rPr>
              <w:t xml:space="preserve">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82A07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9A9CFB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763EB" w14:textId="07FE33D0" w:rsidR="00F80742" w:rsidRPr="00DF718C" w:rsidRDefault="00BC7D12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983805" w14:textId="606C445E" w:rsidR="000732DF" w:rsidRPr="0036420F" w:rsidRDefault="00C6149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E201-COMP6579-DD01-06</w:t>
            </w:r>
          </w:p>
        </w:tc>
      </w:tr>
      <w:tr w:rsidR="00E0375C" w:rsidRPr="00876A58" w14:paraId="5863A911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6AF150" w14:textId="74B4FF29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27F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8106C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27F6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C56F2">
              <w:rPr>
                <w:rFonts w:ascii="Arial" w:hAnsi="Arial" w:cs="Arial"/>
                <w:i/>
                <w:sz w:val="18"/>
                <w:szCs w:val="18"/>
                <w:lang w:val="id-ID"/>
              </w:rPr>
              <w:t>201</w:t>
            </w:r>
            <w:r w:rsidR="0080332C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85E52">
              <w:rPr>
                <w:rFonts w:ascii="Arial" w:hAnsi="Arial" w:cs="Arial"/>
                <w:i/>
                <w:sz w:val="18"/>
                <w:szCs w:val="18"/>
                <w:lang w:val="id-ID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B016B3" w14:textId="4A4231E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127F6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27F6B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259DB6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66B9902" w14:textId="77777777" w:rsidR="00E40648" w:rsidRDefault="00E40648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FE1F42B" w14:textId="08E1C274" w:rsidR="00B64E96" w:rsidRDefault="00C6149D" w:rsidP="00B64E96">
      <w:pPr>
        <w:pStyle w:val="ListParagraph"/>
        <w:numPr>
          <w:ilvl w:val="0"/>
          <w:numId w:val="19"/>
        </w:numPr>
        <w:suppressAutoHyphens/>
      </w:pPr>
      <w:r>
        <w:t>Understand Big Data Analytics and Visualizations</w:t>
      </w:r>
    </w:p>
    <w:p w14:paraId="7D99E4EE" w14:textId="77777777" w:rsidR="00E40648" w:rsidRDefault="00E40648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3F082F0" w14:textId="7B34D030" w:rsidR="00E40648" w:rsidRDefault="00C6149D" w:rsidP="00E40648">
      <w:pPr>
        <w:numPr>
          <w:ilvl w:val="0"/>
          <w:numId w:val="20"/>
        </w:numPr>
        <w:suppressAutoHyphens/>
        <w:ind w:left="360"/>
        <w:jc w:val="both"/>
      </w:pPr>
      <w:r>
        <w:t xml:space="preserve">Session 06 – Introduction to Spark </w:t>
      </w:r>
    </w:p>
    <w:p w14:paraId="0CDBEA10" w14:textId="24BB6838" w:rsidR="00E40648" w:rsidRDefault="00310F09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6BAF161E" w14:textId="0851834B" w:rsidR="00E40648" w:rsidRDefault="00C6149D" w:rsidP="00C36435">
      <w:pPr>
        <w:numPr>
          <w:ilvl w:val="0"/>
          <w:numId w:val="21"/>
        </w:numPr>
        <w:suppressAutoHyphens/>
        <w:jc w:val="both"/>
      </w:pPr>
      <w:r>
        <w:t>RDD Introduction</w:t>
      </w:r>
    </w:p>
    <w:p w14:paraId="3A268F37" w14:textId="686DDB34" w:rsidR="00C6149D" w:rsidRDefault="00C6149D" w:rsidP="00C36435">
      <w:pPr>
        <w:numPr>
          <w:ilvl w:val="0"/>
          <w:numId w:val="21"/>
        </w:numPr>
        <w:suppressAutoHyphens/>
        <w:jc w:val="both"/>
      </w:pPr>
      <w:r>
        <w:t>RDD Operation</w:t>
      </w:r>
    </w:p>
    <w:p w14:paraId="597F360D" w14:textId="79E81A3F" w:rsidR="00C6149D" w:rsidRDefault="00C6149D" w:rsidP="00C36435">
      <w:pPr>
        <w:numPr>
          <w:ilvl w:val="0"/>
          <w:numId w:val="21"/>
        </w:numPr>
        <w:suppressAutoHyphens/>
        <w:jc w:val="both"/>
      </w:pPr>
      <w:r>
        <w:t>Persistent Data</w:t>
      </w:r>
    </w:p>
    <w:p w14:paraId="5843E87C" w14:textId="574D9C77" w:rsidR="00C6149D" w:rsidRDefault="00C6149D" w:rsidP="00C36435">
      <w:pPr>
        <w:numPr>
          <w:ilvl w:val="0"/>
          <w:numId w:val="21"/>
        </w:numPr>
        <w:suppressAutoHyphens/>
        <w:jc w:val="both"/>
      </w:pPr>
      <w:r>
        <w:t xml:space="preserve">Shared Variable in Spark </w:t>
      </w:r>
    </w:p>
    <w:p w14:paraId="663BA66E" w14:textId="77777777" w:rsidR="00B22025" w:rsidRDefault="00B2202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F1E0616" w14:textId="6200303A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DDC5F13" w14:textId="77777777" w:rsidR="004B47B5" w:rsidRPr="001E4042" w:rsidRDefault="004B47B5" w:rsidP="00C6149D">
      <w:pPr>
        <w:spacing w:line="360" w:lineRule="auto"/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42B7059" w14:textId="148661B4" w:rsidR="00D855AE" w:rsidRDefault="00D855AE" w:rsidP="00B64C4F">
      <w:pPr>
        <w:spacing w:line="360" w:lineRule="auto"/>
        <w:jc w:val="center"/>
        <w:rPr>
          <w:b/>
          <w:bCs/>
        </w:rPr>
      </w:pPr>
      <w:r w:rsidRPr="00D855AE">
        <w:rPr>
          <w:b/>
          <w:bCs/>
        </w:rPr>
        <w:t>Learning Spark Programming</w:t>
      </w:r>
    </w:p>
    <w:p w14:paraId="025F0585" w14:textId="77777777" w:rsidR="00B64C4F" w:rsidRPr="00D855AE" w:rsidRDefault="00B64C4F" w:rsidP="00B64C4F">
      <w:pPr>
        <w:spacing w:line="360" w:lineRule="auto"/>
        <w:jc w:val="center"/>
        <w:rPr>
          <w:b/>
          <w:bCs/>
        </w:rPr>
      </w:pPr>
    </w:p>
    <w:p w14:paraId="0B23B3D7" w14:textId="3D9EBA4E" w:rsidR="00B64C4F" w:rsidRDefault="00D855AE" w:rsidP="00B64C4F">
      <w:pPr>
        <w:spacing w:line="360" w:lineRule="auto"/>
        <w:jc w:val="both"/>
      </w:pPr>
      <w:r>
        <w:t xml:space="preserve">Budi is a fresh graduate at </w:t>
      </w:r>
      <w:r w:rsidR="00B64C4F">
        <w:t>Blujek</w:t>
      </w:r>
      <w:r>
        <w:t xml:space="preserve"> University and he want to try his luck applying a job as data scientist at Blujek Data Technologies as a Data Scientist. To prepare for the upcoming coding interview, he needs to study about related topics that essential for a Data Scientist. Of course, one of them is </w:t>
      </w:r>
      <w:r w:rsidRPr="00D855AE">
        <w:rPr>
          <w:b/>
          <w:bCs/>
        </w:rPr>
        <w:t>Spark</w:t>
      </w:r>
      <w:r>
        <w:t>. After researching for a week, he then asked his friend, Meong, whose an expert in Spark Programming to help him test hist knowledge about Spark. Below is the list of question Budi got from Meong:</w:t>
      </w:r>
    </w:p>
    <w:p w14:paraId="0D5E0793" w14:textId="77777777" w:rsidR="00C6149D" w:rsidRDefault="00C6149D" w:rsidP="00B64C4F">
      <w:pPr>
        <w:spacing w:line="360" w:lineRule="auto"/>
        <w:jc w:val="both"/>
      </w:pPr>
    </w:p>
    <w:p w14:paraId="0F8D1DA2" w14:textId="0D84D177" w:rsidR="00D855AE" w:rsidRDefault="00D855AE" w:rsidP="00B64C4F">
      <w:pPr>
        <w:pStyle w:val="ListParagraph"/>
        <w:numPr>
          <w:ilvl w:val="0"/>
          <w:numId w:val="22"/>
        </w:numPr>
        <w:spacing w:line="360" w:lineRule="auto"/>
      </w:pPr>
      <w:r w:rsidRPr="00D855AE">
        <w:rPr>
          <w:b/>
          <w:bCs/>
        </w:rPr>
        <w:t>Read</w:t>
      </w:r>
      <w:r w:rsidRPr="00C46992">
        <w:t xml:space="preserve"> a file named “The Frog Prince.txt” and </w:t>
      </w:r>
      <w:r w:rsidRPr="00D855AE">
        <w:rPr>
          <w:b/>
          <w:bCs/>
        </w:rPr>
        <w:t>count</w:t>
      </w:r>
      <w:r w:rsidRPr="00C46992">
        <w:t xml:space="preserve"> </w:t>
      </w:r>
      <w:r w:rsidRPr="00D855AE">
        <w:t>how many</w:t>
      </w:r>
      <w:r w:rsidRPr="00D855AE">
        <w:rPr>
          <w:b/>
          <w:bCs/>
        </w:rPr>
        <w:t xml:space="preserve"> </w:t>
      </w:r>
      <w:r w:rsidRPr="00D855AE">
        <w:t>lines</w:t>
      </w:r>
      <w:r w:rsidRPr="00C46992">
        <w:t xml:space="preserve"> the file h</w:t>
      </w:r>
      <w:r>
        <w:t>as</w:t>
      </w:r>
    </w:p>
    <w:p w14:paraId="33B68341" w14:textId="77777777" w:rsidR="00D855AE" w:rsidRPr="00C46992" w:rsidRDefault="00D855AE" w:rsidP="00B64C4F">
      <w:pPr>
        <w:pStyle w:val="ListParagraph"/>
        <w:numPr>
          <w:ilvl w:val="0"/>
          <w:numId w:val="22"/>
        </w:numPr>
        <w:spacing w:line="360" w:lineRule="auto"/>
      </w:pPr>
      <w:r w:rsidRPr="00D855AE">
        <w:rPr>
          <w:b/>
          <w:bCs/>
        </w:rPr>
        <w:t>Count</w:t>
      </w:r>
      <w:r>
        <w:t xml:space="preserve"> how many </w:t>
      </w:r>
      <w:r w:rsidRPr="00D855AE">
        <w:t>times</w:t>
      </w:r>
      <w:r>
        <w:t xml:space="preserve"> the “Prince” word occurs in the file</w:t>
      </w:r>
    </w:p>
    <w:p w14:paraId="7BD61F50" w14:textId="771010C7" w:rsidR="00D855AE" w:rsidRDefault="00D855AE" w:rsidP="00B64C4F">
      <w:pPr>
        <w:pStyle w:val="ListParagraph"/>
        <w:numPr>
          <w:ilvl w:val="0"/>
          <w:numId w:val="22"/>
        </w:numPr>
        <w:spacing w:line="360" w:lineRule="auto"/>
      </w:pPr>
      <w:r w:rsidRPr="00D855AE">
        <w:rPr>
          <w:b/>
          <w:bCs/>
        </w:rPr>
        <w:t>Filter</w:t>
      </w:r>
      <w:r>
        <w:t xml:space="preserve"> any lines contains “</w:t>
      </w:r>
      <w:r w:rsidR="00104C0D">
        <w:t>master</w:t>
      </w:r>
      <w:r>
        <w:t>” or “</w:t>
      </w:r>
      <w:r w:rsidR="00104C0D">
        <w:t>love</w:t>
      </w:r>
      <w:bookmarkStart w:id="0" w:name="_GoBack"/>
      <w:bookmarkEnd w:id="0"/>
      <w:r>
        <w:t xml:space="preserve">” in the file and </w:t>
      </w:r>
      <w:r w:rsidRPr="00D855AE">
        <w:rPr>
          <w:b/>
          <w:bCs/>
        </w:rPr>
        <w:t>print</w:t>
      </w:r>
      <w:r>
        <w:t xml:space="preserve"> each of them</w:t>
      </w:r>
    </w:p>
    <w:p w14:paraId="607C43EF" w14:textId="77777777" w:rsidR="00D855AE" w:rsidRPr="009970EE" w:rsidRDefault="00D855AE" w:rsidP="00B64C4F">
      <w:pPr>
        <w:spacing w:line="360" w:lineRule="auto"/>
      </w:pPr>
      <w:r>
        <w:rPr>
          <w:noProof/>
        </w:rPr>
        <w:drawing>
          <wp:inline distT="0" distB="0" distL="0" distR="0" wp14:anchorId="32E95B4C" wp14:editId="1116D021">
            <wp:extent cx="5731510" cy="2581910"/>
            <wp:effectExtent l="19050" t="19050" r="215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71C0A" w14:textId="77777777" w:rsidR="00D855AE" w:rsidRDefault="00D855AE" w:rsidP="00B64C4F">
      <w:pPr>
        <w:pStyle w:val="ListParagraph"/>
        <w:numPr>
          <w:ilvl w:val="0"/>
          <w:numId w:val="22"/>
        </w:numPr>
        <w:spacing w:line="360" w:lineRule="auto"/>
      </w:pPr>
      <w:r>
        <w:t xml:space="preserve">Extract all </w:t>
      </w:r>
      <w:r w:rsidRPr="00D855AE">
        <w:rPr>
          <w:b/>
          <w:bCs/>
        </w:rPr>
        <w:t>unique</w:t>
      </w:r>
      <w:r>
        <w:t xml:space="preserve"> words in the file and display it in </w:t>
      </w:r>
      <w:r w:rsidRPr="00D855AE">
        <w:rPr>
          <w:b/>
          <w:bCs/>
        </w:rPr>
        <w:t>single</w:t>
      </w:r>
      <w:r>
        <w:t xml:space="preserve"> array</w:t>
      </w:r>
    </w:p>
    <w:p w14:paraId="350B7AE8" w14:textId="77777777" w:rsidR="00D855AE" w:rsidRPr="00D64113" w:rsidRDefault="00D855AE" w:rsidP="00B64C4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E795675" wp14:editId="00C13071">
            <wp:extent cx="5731510" cy="2730500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6F6DE" w14:textId="0E6C1587" w:rsidR="00D855AE" w:rsidRDefault="00D855AE" w:rsidP="00B64C4F">
      <w:pPr>
        <w:pStyle w:val="ListParagraph"/>
        <w:numPr>
          <w:ilvl w:val="0"/>
          <w:numId w:val="22"/>
        </w:numPr>
        <w:spacing w:line="360" w:lineRule="auto"/>
      </w:pPr>
      <w:r>
        <w:t xml:space="preserve">Using </w:t>
      </w:r>
      <w:r w:rsidRPr="00D855AE">
        <w:rPr>
          <w:b/>
          <w:bCs/>
        </w:rPr>
        <w:t>accumulators</w:t>
      </w:r>
      <w:r>
        <w:t xml:space="preserve">, </w:t>
      </w:r>
      <w:r w:rsidRPr="00D855AE">
        <w:rPr>
          <w:b/>
          <w:bCs/>
        </w:rPr>
        <w:t>count</w:t>
      </w:r>
      <w:r>
        <w:t xml:space="preserve"> how many </w:t>
      </w:r>
      <w:r w:rsidRPr="00D855AE">
        <w:rPr>
          <w:b/>
          <w:bCs/>
        </w:rPr>
        <w:t>blank lines</w:t>
      </w:r>
      <w:r>
        <w:t xml:space="preserve"> available in the file</w:t>
      </w:r>
    </w:p>
    <w:p w14:paraId="6382918B" w14:textId="6C19EA3A" w:rsidR="00D855AE" w:rsidRDefault="00D855AE" w:rsidP="00B64C4F">
      <w:pPr>
        <w:spacing w:line="360" w:lineRule="auto"/>
      </w:pPr>
    </w:p>
    <w:p w14:paraId="2A6C3BD5" w14:textId="7E59F60C" w:rsidR="00564C34" w:rsidRDefault="00564C34" w:rsidP="00B64C4F">
      <w:pPr>
        <w:spacing w:line="360" w:lineRule="auto"/>
      </w:pPr>
      <w:r>
        <w:br w:type="page"/>
      </w:r>
    </w:p>
    <w:p w14:paraId="788619CB" w14:textId="540DA47D" w:rsidR="00D855AE" w:rsidRDefault="00D855AE" w:rsidP="00B64C4F">
      <w:pPr>
        <w:spacing w:line="360" w:lineRule="auto"/>
      </w:pPr>
      <w:r>
        <w:lastRenderedPageBreak/>
        <w:t>Reference:</w:t>
      </w:r>
    </w:p>
    <w:p w14:paraId="7E5BA408" w14:textId="33DE01DB" w:rsidR="00D855AE" w:rsidRPr="00A77F6F" w:rsidRDefault="00D855AE" w:rsidP="00B64C4F">
      <w:pPr>
        <w:spacing w:line="360" w:lineRule="auto"/>
      </w:pPr>
      <w:r>
        <w:t>-</w:t>
      </w:r>
      <w:r w:rsidRPr="00D855AE">
        <w:t xml:space="preserve"> </w:t>
      </w:r>
      <w:hyperlink r:id="rId11" w:history="1">
        <w:r>
          <w:rPr>
            <w:rStyle w:val="Hyperlink"/>
          </w:rPr>
          <w:t>http://www.gutenberg.org/</w:t>
        </w:r>
      </w:hyperlink>
    </w:p>
    <w:p w14:paraId="0B1D4AF9" w14:textId="3F8E60FC" w:rsidR="0003524C" w:rsidRDefault="0003524C" w:rsidP="00B64C4F">
      <w:pPr>
        <w:spacing w:line="360" w:lineRule="auto"/>
        <w:jc w:val="center"/>
        <w:rPr>
          <w:b/>
        </w:rPr>
      </w:pPr>
    </w:p>
    <w:p w14:paraId="4193A68E" w14:textId="77777777" w:rsidR="00D855AE" w:rsidRDefault="00D855AE" w:rsidP="00B64C4F">
      <w:pPr>
        <w:spacing w:line="360" w:lineRule="auto"/>
        <w:jc w:val="center"/>
        <w:rPr>
          <w:b/>
        </w:rPr>
      </w:pPr>
    </w:p>
    <w:p w14:paraId="4800C0B0" w14:textId="06ECEE48" w:rsidR="00AD6BC8" w:rsidRDefault="00AD6BC8" w:rsidP="00B64C4F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p w14:paraId="43E3ABB6" w14:textId="35DAB379" w:rsidR="00BC6DE8" w:rsidRPr="00A32343" w:rsidRDefault="00BC6DE8" w:rsidP="0003524C">
      <w:pPr>
        <w:spacing w:line="360" w:lineRule="auto"/>
      </w:pPr>
    </w:p>
    <w:sectPr w:rsidR="00BC6DE8" w:rsidRPr="00A32343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7E54F" w14:textId="77777777" w:rsidR="006F55D1" w:rsidRDefault="006F55D1" w:rsidP="00273E4A">
      <w:r>
        <w:separator/>
      </w:r>
    </w:p>
  </w:endnote>
  <w:endnote w:type="continuationSeparator" w:id="0">
    <w:p w14:paraId="5F92C6A2" w14:textId="77777777" w:rsidR="006F55D1" w:rsidRDefault="006F55D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767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D180086" wp14:editId="3CD8E70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ECBDB71" w14:textId="77777777" w:rsidR="005B66A9" w:rsidRPr="00127F6B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="005B66A9"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="005B66A9"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AE4F5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6E3C6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823C2EB" wp14:editId="3EF9A73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3BCF7C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3794BE8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61BDDF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4E63F" w14:textId="77777777" w:rsidR="006F55D1" w:rsidRDefault="006F55D1" w:rsidP="00273E4A">
      <w:r>
        <w:separator/>
      </w:r>
    </w:p>
  </w:footnote>
  <w:footnote w:type="continuationSeparator" w:id="0">
    <w:p w14:paraId="2DB9C7F4" w14:textId="77777777" w:rsidR="006F55D1" w:rsidRDefault="006F55D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9E393D" w14:textId="77777777" w:rsidTr="005D0782">
      <w:tc>
        <w:tcPr>
          <w:tcW w:w="5220" w:type="dxa"/>
        </w:tcPr>
        <w:p w14:paraId="18E3A1E6" w14:textId="63E13DC8" w:rsidR="005D0782" w:rsidRPr="00BD3E1B" w:rsidRDefault="00BD3E1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FC6C5C6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0699D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448042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BBB5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3F01"/>
    <w:multiLevelType w:val="hybridMultilevel"/>
    <w:tmpl w:val="A440D5DC"/>
    <w:lvl w:ilvl="0" w:tplc="D2327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2D6AC7"/>
    <w:multiLevelType w:val="hybridMultilevel"/>
    <w:tmpl w:val="699CFFF4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615EB"/>
    <w:multiLevelType w:val="hybridMultilevel"/>
    <w:tmpl w:val="13E0D00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040CF"/>
    <w:multiLevelType w:val="hybridMultilevel"/>
    <w:tmpl w:val="21AC0A1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D96959"/>
    <w:multiLevelType w:val="hybridMultilevel"/>
    <w:tmpl w:val="92E0295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B13409"/>
    <w:multiLevelType w:val="hybridMultilevel"/>
    <w:tmpl w:val="171CF3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A42A95"/>
    <w:multiLevelType w:val="hybridMultilevel"/>
    <w:tmpl w:val="8870BD8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065773"/>
    <w:multiLevelType w:val="hybridMultilevel"/>
    <w:tmpl w:val="1E6693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10"/>
  </w:num>
  <w:num w:numId="5">
    <w:abstractNumId w:val="18"/>
  </w:num>
  <w:num w:numId="6">
    <w:abstractNumId w:val="14"/>
  </w:num>
  <w:num w:numId="7">
    <w:abstractNumId w:val="19"/>
  </w:num>
  <w:num w:numId="8">
    <w:abstractNumId w:val="0"/>
  </w:num>
  <w:num w:numId="9">
    <w:abstractNumId w:val="6"/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4"/>
  </w:num>
  <w:num w:numId="17">
    <w:abstractNumId w:val="16"/>
  </w:num>
  <w:num w:numId="18">
    <w:abstractNumId w:val="5"/>
  </w:num>
  <w:num w:numId="19">
    <w:abstractNumId w:val="13"/>
  </w:num>
  <w:num w:numId="20">
    <w:abstractNumId w:val="11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59"/>
    <w:rsid w:val="00020F10"/>
    <w:rsid w:val="0003524C"/>
    <w:rsid w:val="00036A14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B69D0"/>
    <w:rsid w:val="000C3015"/>
    <w:rsid w:val="000F057A"/>
    <w:rsid w:val="000F1EBF"/>
    <w:rsid w:val="000F3EB6"/>
    <w:rsid w:val="000F7CFC"/>
    <w:rsid w:val="000F7FC6"/>
    <w:rsid w:val="00104C0D"/>
    <w:rsid w:val="00111124"/>
    <w:rsid w:val="001128D4"/>
    <w:rsid w:val="00122BC2"/>
    <w:rsid w:val="00124C41"/>
    <w:rsid w:val="00126822"/>
    <w:rsid w:val="00127F6B"/>
    <w:rsid w:val="00131DAA"/>
    <w:rsid w:val="001421F5"/>
    <w:rsid w:val="00145C2E"/>
    <w:rsid w:val="00150E94"/>
    <w:rsid w:val="00151847"/>
    <w:rsid w:val="0015698F"/>
    <w:rsid w:val="00183F26"/>
    <w:rsid w:val="00194706"/>
    <w:rsid w:val="001955A6"/>
    <w:rsid w:val="001A300E"/>
    <w:rsid w:val="001B2582"/>
    <w:rsid w:val="001B3A2E"/>
    <w:rsid w:val="001D4810"/>
    <w:rsid w:val="001E4042"/>
    <w:rsid w:val="001E637E"/>
    <w:rsid w:val="001E7852"/>
    <w:rsid w:val="001E7ABE"/>
    <w:rsid w:val="001F64B6"/>
    <w:rsid w:val="0020265B"/>
    <w:rsid w:val="00224780"/>
    <w:rsid w:val="00235C36"/>
    <w:rsid w:val="002376FA"/>
    <w:rsid w:val="002570A8"/>
    <w:rsid w:val="0026655E"/>
    <w:rsid w:val="00273E4A"/>
    <w:rsid w:val="00281799"/>
    <w:rsid w:val="002841B3"/>
    <w:rsid w:val="002956DC"/>
    <w:rsid w:val="00296DA6"/>
    <w:rsid w:val="002A07C0"/>
    <w:rsid w:val="002A138B"/>
    <w:rsid w:val="002A3DC6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4194"/>
    <w:rsid w:val="00305136"/>
    <w:rsid w:val="003054E4"/>
    <w:rsid w:val="00310F09"/>
    <w:rsid w:val="00316E2C"/>
    <w:rsid w:val="00320C87"/>
    <w:rsid w:val="00321362"/>
    <w:rsid w:val="00323347"/>
    <w:rsid w:val="003432E6"/>
    <w:rsid w:val="003439D3"/>
    <w:rsid w:val="003449FC"/>
    <w:rsid w:val="0036420F"/>
    <w:rsid w:val="0036669F"/>
    <w:rsid w:val="00366844"/>
    <w:rsid w:val="0037553B"/>
    <w:rsid w:val="0038376D"/>
    <w:rsid w:val="00384C7B"/>
    <w:rsid w:val="00385E52"/>
    <w:rsid w:val="00387D06"/>
    <w:rsid w:val="003A1788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71D2"/>
    <w:rsid w:val="004074A1"/>
    <w:rsid w:val="0041367E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3C02"/>
    <w:rsid w:val="00494E4C"/>
    <w:rsid w:val="004A6F1F"/>
    <w:rsid w:val="004B47B5"/>
    <w:rsid w:val="004B6AFE"/>
    <w:rsid w:val="004C0F0C"/>
    <w:rsid w:val="004C160D"/>
    <w:rsid w:val="004D176C"/>
    <w:rsid w:val="004E7352"/>
    <w:rsid w:val="00520E03"/>
    <w:rsid w:val="005314B7"/>
    <w:rsid w:val="00535DA7"/>
    <w:rsid w:val="005447D7"/>
    <w:rsid w:val="00552DE5"/>
    <w:rsid w:val="0055410B"/>
    <w:rsid w:val="00554CFB"/>
    <w:rsid w:val="00556E41"/>
    <w:rsid w:val="00564C34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6009"/>
    <w:rsid w:val="005F47E6"/>
    <w:rsid w:val="005F794B"/>
    <w:rsid w:val="0060201C"/>
    <w:rsid w:val="0060486C"/>
    <w:rsid w:val="0061003F"/>
    <w:rsid w:val="006229B0"/>
    <w:rsid w:val="00635EE5"/>
    <w:rsid w:val="006422D9"/>
    <w:rsid w:val="00643F75"/>
    <w:rsid w:val="00664137"/>
    <w:rsid w:val="0067443D"/>
    <w:rsid w:val="006B6C0E"/>
    <w:rsid w:val="006C4E2B"/>
    <w:rsid w:val="006D36BC"/>
    <w:rsid w:val="006F00E5"/>
    <w:rsid w:val="006F4D80"/>
    <w:rsid w:val="006F55D1"/>
    <w:rsid w:val="00701ECA"/>
    <w:rsid w:val="00720962"/>
    <w:rsid w:val="0072245D"/>
    <w:rsid w:val="0073222D"/>
    <w:rsid w:val="00737595"/>
    <w:rsid w:val="0074592C"/>
    <w:rsid w:val="00753638"/>
    <w:rsid w:val="00787247"/>
    <w:rsid w:val="007B5A6A"/>
    <w:rsid w:val="007B6FC3"/>
    <w:rsid w:val="007C1C37"/>
    <w:rsid w:val="007E0EE7"/>
    <w:rsid w:val="007E2F2A"/>
    <w:rsid w:val="007F3C8E"/>
    <w:rsid w:val="0080332C"/>
    <w:rsid w:val="008106C1"/>
    <w:rsid w:val="00810737"/>
    <w:rsid w:val="00811C48"/>
    <w:rsid w:val="00815DB3"/>
    <w:rsid w:val="0083459F"/>
    <w:rsid w:val="0083780E"/>
    <w:rsid w:val="008674E6"/>
    <w:rsid w:val="00867EBD"/>
    <w:rsid w:val="00876001"/>
    <w:rsid w:val="00876A58"/>
    <w:rsid w:val="008869BC"/>
    <w:rsid w:val="008939EF"/>
    <w:rsid w:val="00894072"/>
    <w:rsid w:val="00895B8D"/>
    <w:rsid w:val="008B212E"/>
    <w:rsid w:val="008B35CC"/>
    <w:rsid w:val="008B7541"/>
    <w:rsid w:val="008C1A4A"/>
    <w:rsid w:val="008D1B94"/>
    <w:rsid w:val="008D411F"/>
    <w:rsid w:val="008D4D84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5927"/>
    <w:rsid w:val="009A2464"/>
    <w:rsid w:val="009A3737"/>
    <w:rsid w:val="009C7801"/>
    <w:rsid w:val="009E29D9"/>
    <w:rsid w:val="009F59DA"/>
    <w:rsid w:val="00A1473C"/>
    <w:rsid w:val="00A1688D"/>
    <w:rsid w:val="00A244EB"/>
    <w:rsid w:val="00A32343"/>
    <w:rsid w:val="00A46082"/>
    <w:rsid w:val="00A50AF3"/>
    <w:rsid w:val="00A52AB7"/>
    <w:rsid w:val="00A53D38"/>
    <w:rsid w:val="00A552D5"/>
    <w:rsid w:val="00A645E1"/>
    <w:rsid w:val="00A75B2A"/>
    <w:rsid w:val="00A933D3"/>
    <w:rsid w:val="00AA1407"/>
    <w:rsid w:val="00AB0E0A"/>
    <w:rsid w:val="00AB42BB"/>
    <w:rsid w:val="00AC0C63"/>
    <w:rsid w:val="00AC5D98"/>
    <w:rsid w:val="00AD0B16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13729"/>
    <w:rsid w:val="00B15209"/>
    <w:rsid w:val="00B17AD5"/>
    <w:rsid w:val="00B212C7"/>
    <w:rsid w:val="00B22025"/>
    <w:rsid w:val="00B22C8C"/>
    <w:rsid w:val="00B25A20"/>
    <w:rsid w:val="00B440FB"/>
    <w:rsid w:val="00B4674F"/>
    <w:rsid w:val="00B517FB"/>
    <w:rsid w:val="00B64C4F"/>
    <w:rsid w:val="00B64E96"/>
    <w:rsid w:val="00B67595"/>
    <w:rsid w:val="00B7140C"/>
    <w:rsid w:val="00B73551"/>
    <w:rsid w:val="00B81979"/>
    <w:rsid w:val="00B948DA"/>
    <w:rsid w:val="00B9609E"/>
    <w:rsid w:val="00BC6DE8"/>
    <w:rsid w:val="00BC7D12"/>
    <w:rsid w:val="00BD3E1B"/>
    <w:rsid w:val="00BE0705"/>
    <w:rsid w:val="00BF2997"/>
    <w:rsid w:val="00BF7C45"/>
    <w:rsid w:val="00C06ECE"/>
    <w:rsid w:val="00C21849"/>
    <w:rsid w:val="00C25F66"/>
    <w:rsid w:val="00C36435"/>
    <w:rsid w:val="00C37CE2"/>
    <w:rsid w:val="00C44051"/>
    <w:rsid w:val="00C525FC"/>
    <w:rsid w:val="00C56C03"/>
    <w:rsid w:val="00C57A8A"/>
    <w:rsid w:val="00C57FE8"/>
    <w:rsid w:val="00C6149D"/>
    <w:rsid w:val="00C6549A"/>
    <w:rsid w:val="00C8483C"/>
    <w:rsid w:val="00C9074C"/>
    <w:rsid w:val="00C915BF"/>
    <w:rsid w:val="00CB3B33"/>
    <w:rsid w:val="00CB4EB5"/>
    <w:rsid w:val="00CB736B"/>
    <w:rsid w:val="00CC3101"/>
    <w:rsid w:val="00CD64BC"/>
    <w:rsid w:val="00CF11B0"/>
    <w:rsid w:val="00D20DA4"/>
    <w:rsid w:val="00D22C95"/>
    <w:rsid w:val="00D30822"/>
    <w:rsid w:val="00D3685C"/>
    <w:rsid w:val="00D37E0D"/>
    <w:rsid w:val="00D47C75"/>
    <w:rsid w:val="00D60A6D"/>
    <w:rsid w:val="00D67DFC"/>
    <w:rsid w:val="00D855AE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05C5"/>
    <w:rsid w:val="00E40648"/>
    <w:rsid w:val="00E41A62"/>
    <w:rsid w:val="00E502A7"/>
    <w:rsid w:val="00E642BF"/>
    <w:rsid w:val="00E660C4"/>
    <w:rsid w:val="00E70A3D"/>
    <w:rsid w:val="00E83F0C"/>
    <w:rsid w:val="00EA4F34"/>
    <w:rsid w:val="00EB5190"/>
    <w:rsid w:val="00EB7CD4"/>
    <w:rsid w:val="00ED5890"/>
    <w:rsid w:val="00EF17AC"/>
    <w:rsid w:val="00F0037C"/>
    <w:rsid w:val="00F22A92"/>
    <w:rsid w:val="00F2595B"/>
    <w:rsid w:val="00F36E33"/>
    <w:rsid w:val="00F40775"/>
    <w:rsid w:val="00F53807"/>
    <w:rsid w:val="00F712CE"/>
    <w:rsid w:val="00F80742"/>
    <w:rsid w:val="00F955DA"/>
    <w:rsid w:val="00FA41A2"/>
    <w:rsid w:val="00FC245F"/>
    <w:rsid w:val="00FC28AE"/>
    <w:rsid w:val="00FF3E04"/>
    <w:rsid w:val="00FF7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26B6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85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utenberg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ACE12-C713-4DB7-A3E0-654332EF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27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David Kristian</cp:lastModifiedBy>
  <cp:revision>85</cp:revision>
  <dcterms:created xsi:type="dcterms:W3CDTF">2017-10-20T05:51:00Z</dcterms:created>
  <dcterms:modified xsi:type="dcterms:W3CDTF">2020-03-24T18:10:00Z</dcterms:modified>
</cp:coreProperties>
</file>